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C746F1" w14:paraId="61BE6766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537F9D" w14:textId="77777777" w:rsidR="00C746F1" w:rsidRDefault="00000000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kern w:val="0"/>
                <w:sz w:val="12"/>
                <w:szCs w:val="12"/>
                <w:lang w:eastAsia="es-MX" w:bidi="ar-SA"/>
              </w:rPr>
              <w:drawing>
                <wp:anchor distT="0" distB="0" distL="114300" distR="114300" simplePos="0" relativeHeight="251657216" behindDoc="1" locked="0" layoutInCell="1" allowOverlap="1" wp14:anchorId="68B5E3E1" wp14:editId="24F42DF8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292144306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D53A179" w14:textId="77777777" w:rsidR="00C746F1" w:rsidRDefault="00C746F1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6666F6" w14:textId="77777777" w:rsidR="00C746F1" w:rsidRDefault="00C746F1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14:paraId="7F88DA8F" w14:textId="77777777" w:rsidR="00C746F1" w:rsidRDefault="00000000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14:paraId="40358F11" w14:textId="77777777" w:rsidR="00C746F1" w:rsidRDefault="00C746F1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C746F1" w14:paraId="1E63F73D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91A74B" w14:textId="77777777" w:rsidR="00C746F1" w:rsidRDefault="00C746F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4ECBD005" w14:textId="77777777" w:rsidR="00C746F1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14:paraId="7BF83F9B" w14:textId="77777777" w:rsidR="00C746F1" w:rsidRDefault="00C746F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D1DCF" w14:textId="77777777" w:rsidR="00C746F1" w:rsidRDefault="00C746F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755D7BD1" w14:textId="77777777" w:rsidR="00C746F1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14:paraId="7C10B1CD" w14:textId="77777777" w:rsidR="00C746F1" w:rsidRDefault="00C746F1">
      <w:pPr>
        <w:pStyle w:val="Standard"/>
      </w:pPr>
    </w:p>
    <w:p w14:paraId="27821317" w14:textId="77777777" w:rsidR="00C746F1" w:rsidRDefault="00C746F1">
      <w:pPr>
        <w:pStyle w:val="Standard"/>
      </w:pPr>
    </w:p>
    <w:p w14:paraId="44231885" w14:textId="77777777" w:rsidR="00C746F1" w:rsidRDefault="00000000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117084E1" w14:textId="77777777" w:rsidR="00C746F1" w:rsidRDefault="00000000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24A6680F" w14:textId="77777777" w:rsidR="00C746F1" w:rsidRDefault="00000000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9446E7" wp14:editId="4170F485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116973377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7F85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C746F1" w14:paraId="34FA7125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F2C365" w14:textId="77777777" w:rsidR="00C746F1" w:rsidRDefault="00C746F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23EB927" w14:textId="77777777" w:rsidR="00C746F1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2172AD" w14:textId="77777777" w:rsidR="00C746F1" w:rsidRDefault="00C746F1">
            <w:pPr>
              <w:pStyle w:val="TableContents"/>
              <w:ind w:left="629"/>
            </w:pPr>
          </w:p>
          <w:p w14:paraId="4778B235" w14:textId="77777777" w:rsidR="00BE4523" w:rsidRPr="00BE4523" w:rsidRDefault="00BE4523" w:rsidP="00BE4523">
            <w:pPr>
              <w:pStyle w:val="Ttulo1"/>
              <w:shd w:val="clear" w:color="auto" w:fill="FFFFFF"/>
              <w:spacing w:before="0"/>
              <w:rPr>
                <w:rFonts w:ascii="Times New Roman" w:hAnsi="Times New Roman" w:cs="Times New Roman"/>
                <w:b w:val="0"/>
                <w:bCs w:val="0"/>
                <w:color w:val="212529"/>
              </w:rPr>
            </w:pPr>
            <w:r w:rsidRPr="00BE4523">
              <w:rPr>
                <w:rFonts w:ascii="Times New Roman" w:hAnsi="Times New Roman" w:cs="Times New Roman"/>
                <w:b w:val="0"/>
                <w:bCs w:val="0"/>
                <w:color w:val="212529"/>
              </w:rPr>
              <w:t>Karina García Morales</w:t>
            </w:r>
          </w:p>
          <w:p w14:paraId="668BA08C" w14:textId="77777777" w:rsidR="00BE4523" w:rsidRDefault="00BE4523" w:rsidP="00BE4523"/>
          <w:p w14:paraId="1B52079A" w14:textId="0C68CF42" w:rsidR="00BE4523" w:rsidRPr="00BE4523" w:rsidRDefault="00BE4523" w:rsidP="00BE4523"/>
        </w:tc>
      </w:tr>
      <w:tr w:rsidR="00C746F1" w14:paraId="58F3FA4E" w14:textId="77777777" w:rsidTr="00BE4523">
        <w:tblPrEx>
          <w:tblCellMar>
            <w:top w:w="0" w:type="dxa"/>
            <w:bottom w:w="0" w:type="dxa"/>
          </w:tblCellMar>
        </w:tblPrEx>
        <w:trPr>
          <w:trHeight w:hRule="exact" w:val="999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D355E3" w14:textId="77777777" w:rsidR="00C746F1" w:rsidRDefault="00C746F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49296D7" w14:textId="2A023812" w:rsidR="00C746F1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  <w:r w:rsidR="00BE4523"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44AB11" w14:textId="77777777" w:rsidR="00BE4523" w:rsidRPr="00BE4523" w:rsidRDefault="00BE4523" w:rsidP="00BE4523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6B1AAD8" w14:textId="0D480674" w:rsidR="00BE4523" w:rsidRPr="00BE4523" w:rsidRDefault="00BE4523" w:rsidP="00BE4523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BE4523">
              <w:rPr>
                <w:rFonts w:ascii="Times New Roman" w:hAnsi="Times New Roman" w:cs="Times New Roman"/>
                <w:sz w:val="32"/>
                <w:szCs w:val="32"/>
              </w:rPr>
              <w:t xml:space="preserve">Fundamentos de Programación </w:t>
            </w:r>
          </w:p>
        </w:tc>
      </w:tr>
      <w:tr w:rsidR="00C746F1" w14:paraId="42997232" w14:textId="77777777" w:rsidTr="00BE4523">
        <w:tblPrEx>
          <w:tblCellMar>
            <w:top w:w="0" w:type="dxa"/>
            <w:bottom w:w="0" w:type="dxa"/>
          </w:tblCellMar>
        </w:tblPrEx>
        <w:trPr>
          <w:trHeight w:hRule="exact" w:val="94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D67A60" w14:textId="77777777" w:rsidR="00C746F1" w:rsidRDefault="00C746F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92167E7" w14:textId="77777777" w:rsidR="00C746F1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601E3B" w14:textId="77777777" w:rsidR="00C746F1" w:rsidRDefault="00C746F1" w:rsidP="00BE4523">
            <w:pPr>
              <w:pStyle w:val="TableContents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19BD725" w14:textId="07ADA9CB" w:rsidR="00BE4523" w:rsidRPr="00BE4523" w:rsidRDefault="00BE4523" w:rsidP="00BE4523">
            <w:pPr>
              <w:pStyle w:val="TableContents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</w:t>
            </w:r>
          </w:p>
        </w:tc>
      </w:tr>
      <w:tr w:rsidR="00C746F1" w14:paraId="5124D81B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BEB425" w14:textId="77777777" w:rsidR="00C746F1" w:rsidRDefault="00C746F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611A9F7" w14:textId="77777777" w:rsidR="00C746F1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4A7F56" w14:textId="77777777" w:rsidR="00C746F1" w:rsidRPr="00BE4523" w:rsidRDefault="00C746F1" w:rsidP="00BE4523">
            <w:pPr>
              <w:pStyle w:val="TableContents"/>
              <w:ind w:left="62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66E48B5" w14:textId="6AC553E2" w:rsidR="00BE4523" w:rsidRPr="00BE4523" w:rsidRDefault="00BE4523" w:rsidP="00BE4523">
            <w:pPr>
              <w:pStyle w:val="TableContents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E452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14:paraId="3EB216E3" w14:textId="40F9F1EE" w:rsidR="00BE4523" w:rsidRPr="00BE4523" w:rsidRDefault="00BE4523" w:rsidP="00BE4523">
            <w:pPr>
              <w:pStyle w:val="TableContents"/>
              <w:ind w:left="62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746F1" w14:paraId="41A06FB7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837541" w14:textId="77777777" w:rsidR="00C746F1" w:rsidRDefault="00C746F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735F23E" w14:textId="77777777" w:rsidR="00C746F1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F373F4B" w14:textId="77777777" w:rsidR="00C746F1" w:rsidRPr="00BE4523" w:rsidRDefault="00C746F1" w:rsidP="00BE4523">
            <w:pPr>
              <w:pStyle w:val="TableContents"/>
              <w:ind w:left="62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B9AEDC5" w14:textId="26BBD21C" w:rsidR="00BE4523" w:rsidRPr="00BE4523" w:rsidRDefault="00BE4523" w:rsidP="00BE4523">
            <w:pPr>
              <w:pStyle w:val="TableContents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E4523">
              <w:rPr>
                <w:rFonts w:ascii="Times New Roman" w:hAnsi="Times New Roman" w:cs="Times New Roman"/>
                <w:sz w:val="28"/>
                <w:szCs w:val="28"/>
              </w:rPr>
              <w:t>Flores Sierra Manuel Alejandro</w:t>
            </w:r>
          </w:p>
        </w:tc>
      </w:tr>
      <w:tr w:rsidR="00C746F1" w14:paraId="44E6DCCD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EA8E74" w14:textId="77777777" w:rsidR="00C746F1" w:rsidRDefault="00C746F1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B67E337" w14:textId="77777777" w:rsidR="00C746F1" w:rsidRDefault="00000000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D83A4E" w14:textId="77777777" w:rsidR="00BE4523" w:rsidRDefault="00BE4523" w:rsidP="00BE4523">
            <w:pPr>
              <w:pStyle w:val="TableContents"/>
              <w:jc w:val="both"/>
              <w:rPr>
                <w:rFonts w:ascii="Times New Roman" w:hAnsi="Times New Roman" w:cs="Times New Roman"/>
                <w:sz w:val="28"/>
                <w:szCs w:val="28"/>
                <w:lang w:val="es-MX"/>
              </w:rPr>
            </w:pPr>
          </w:p>
          <w:p w14:paraId="1B847E1D" w14:textId="466618F5" w:rsidR="00BE4523" w:rsidRPr="00BE4523" w:rsidRDefault="00BE4523" w:rsidP="00BE4523">
            <w:pPr>
              <w:pStyle w:val="TableContents"/>
              <w:jc w:val="both"/>
              <w:rPr>
                <w:rFonts w:ascii="Times New Roman" w:hAnsi="Times New Roman" w:cs="Times New Roman"/>
                <w:sz w:val="28"/>
                <w:szCs w:val="28"/>
                <w:lang w:val="es-MX"/>
              </w:rPr>
            </w:pPr>
            <w:r w:rsidRPr="00BE4523">
              <w:rPr>
                <w:rFonts w:ascii="Times New Roman" w:hAnsi="Times New Roman" w:cs="Times New Roman"/>
                <w:sz w:val="28"/>
                <w:szCs w:val="28"/>
                <w:lang w:val="es-MX"/>
              </w:rPr>
              <w:t>14</w:t>
            </w:r>
          </w:p>
        </w:tc>
      </w:tr>
      <w:tr w:rsidR="00C746F1" w14:paraId="039E1D49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7B17C23" w14:textId="77777777" w:rsidR="00C746F1" w:rsidRDefault="00C746F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EF4387D" w14:textId="77777777" w:rsidR="00C746F1" w:rsidRDefault="0000000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B59EB9" w14:textId="77777777" w:rsidR="00C746F1" w:rsidRPr="00BE4523" w:rsidRDefault="00C746F1" w:rsidP="00BE4523">
            <w:pPr>
              <w:pStyle w:val="TableContents"/>
              <w:ind w:left="62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A27CADC" w14:textId="513371CA" w:rsidR="00BE4523" w:rsidRPr="00BE4523" w:rsidRDefault="00BE4523" w:rsidP="00BE4523">
            <w:pPr>
              <w:pStyle w:val="TableContents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E4523">
              <w:rPr>
                <w:rFonts w:ascii="Times New Roman" w:hAnsi="Times New Roman" w:cs="Times New Roman"/>
                <w:sz w:val="28"/>
                <w:szCs w:val="28"/>
              </w:rPr>
              <w:t xml:space="preserve">Primer </w:t>
            </w:r>
            <w:proofErr w:type="spellStart"/>
            <w:r w:rsidRPr="00BE4523">
              <w:rPr>
                <w:rFonts w:ascii="Times New Roman" w:hAnsi="Times New Roman" w:cs="Times New Roman"/>
                <w:sz w:val="28"/>
                <w:szCs w:val="28"/>
              </w:rPr>
              <w:t>Semestre</w:t>
            </w:r>
            <w:proofErr w:type="spellEnd"/>
          </w:p>
        </w:tc>
      </w:tr>
      <w:tr w:rsidR="00C746F1" w14:paraId="18B3A333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D6384F" w14:textId="77777777" w:rsidR="00C746F1" w:rsidRDefault="00C746F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C3B10C8" w14:textId="77777777" w:rsidR="00C746F1" w:rsidRDefault="0000000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948815" w14:textId="77777777" w:rsidR="00C746F1" w:rsidRPr="00BE4523" w:rsidRDefault="00C746F1" w:rsidP="00BE4523">
            <w:pPr>
              <w:pStyle w:val="TableContents"/>
              <w:ind w:left="62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FF9993" w14:textId="0E574E5E" w:rsidR="00BE4523" w:rsidRPr="00BE4523" w:rsidRDefault="00BE4523" w:rsidP="00BE4523">
            <w:pPr>
              <w:pStyle w:val="TableContents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E4523">
              <w:rPr>
                <w:rFonts w:ascii="Times New Roman" w:hAnsi="Times New Roman" w:cs="Times New Roman"/>
                <w:sz w:val="28"/>
                <w:szCs w:val="28"/>
              </w:rPr>
              <w:t>29/09/2023</w:t>
            </w:r>
          </w:p>
        </w:tc>
      </w:tr>
      <w:tr w:rsidR="00C746F1" w14:paraId="426FDEEA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88ACAD" w14:textId="77777777" w:rsidR="00C746F1" w:rsidRDefault="00C746F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C5537D3" w14:textId="77777777" w:rsidR="00C746F1" w:rsidRDefault="00000000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4B5E5D" w14:textId="77777777" w:rsidR="00C746F1" w:rsidRDefault="00C746F1">
            <w:pPr>
              <w:pStyle w:val="TableContents"/>
              <w:ind w:left="629"/>
            </w:pPr>
          </w:p>
        </w:tc>
      </w:tr>
      <w:tr w:rsidR="00C746F1" w14:paraId="36F80C82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C79BA3" w14:textId="77777777" w:rsidR="00C746F1" w:rsidRDefault="00C746F1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AA93E1" w14:textId="77777777" w:rsidR="00C746F1" w:rsidRDefault="00C746F1">
            <w:pPr>
              <w:pStyle w:val="TableContents"/>
              <w:ind w:left="629"/>
            </w:pPr>
          </w:p>
        </w:tc>
      </w:tr>
    </w:tbl>
    <w:p w14:paraId="6504B51C" w14:textId="77777777" w:rsidR="00C746F1" w:rsidRDefault="00C746F1">
      <w:pPr>
        <w:pStyle w:val="Standard"/>
      </w:pPr>
    </w:p>
    <w:p w14:paraId="00A4E3DE" w14:textId="77777777" w:rsidR="00C746F1" w:rsidRDefault="00C746F1">
      <w:pPr>
        <w:pStyle w:val="Standard"/>
      </w:pPr>
    </w:p>
    <w:p w14:paraId="50C67651" w14:textId="77777777" w:rsidR="00C746F1" w:rsidRDefault="00000000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0E1C14D6" w14:textId="77777777" w:rsidR="00BE4523" w:rsidRDefault="00BE4523">
      <w:pPr>
        <w:pStyle w:val="Standard"/>
        <w:rPr>
          <w:rFonts w:ascii="Calibri" w:hAnsi="Calibri"/>
          <w:color w:val="000000"/>
          <w:sz w:val="52"/>
        </w:rPr>
      </w:pPr>
    </w:p>
    <w:p w14:paraId="596F4623" w14:textId="46BD1FB0" w:rsidR="00BE4523" w:rsidRDefault="00BE4523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4523">
        <w:rPr>
          <w:rFonts w:ascii="Times New Roman" w:hAnsi="Times New Roman" w:cs="Times New Roman"/>
          <w:sz w:val="28"/>
          <w:szCs w:val="28"/>
        </w:rPr>
        <w:t>La computación como herramienta de trabajo del profesional de ingeniería</w:t>
      </w:r>
    </w:p>
    <w:p w14:paraId="73FBCC1C" w14:textId="77777777" w:rsidR="00BE4523" w:rsidRPr="00BE4523" w:rsidRDefault="00BE4523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D5E3A7" w14:textId="668B5F99" w:rsidR="00BE4523" w:rsidRPr="00BE4523" w:rsidRDefault="00BE4523" w:rsidP="00BE45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523">
        <w:rPr>
          <w:rFonts w:ascii="Times New Roman" w:hAnsi="Times New Roman" w:cs="Times New Roman"/>
          <w:b/>
          <w:bCs/>
          <w:sz w:val="28"/>
          <w:szCs w:val="28"/>
        </w:rPr>
        <w:t>Objetivo:</w:t>
      </w:r>
    </w:p>
    <w:p w14:paraId="29155F0A" w14:textId="233C2EA3" w:rsidR="00BE4523" w:rsidRDefault="00BE4523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4523">
        <w:rPr>
          <w:rFonts w:ascii="Times New Roman" w:hAnsi="Times New Roman" w:cs="Times New Roman"/>
          <w:sz w:val="28"/>
          <w:szCs w:val="28"/>
        </w:rPr>
        <w:t xml:space="preserve"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 </w:t>
      </w:r>
    </w:p>
    <w:p w14:paraId="6079CAE9" w14:textId="451DCC87" w:rsidR="00BE4523" w:rsidRPr="00BE4523" w:rsidRDefault="00BE4523" w:rsidP="00BE45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523">
        <w:rPr>
          <w:rFonts w:ascii="Times New Roman" w:hAnsi="Times New Roman" w:cs="Times New Roman"/>
          <w:b/>
          <w:bCs/>
          <w:sz w:val="28"/>
          <w:szCs w:val="28"/>
        </w:rPr>
        <w:t>Actividades:</w:t>
      </w:r>
    </w:p>
    <w:p w14:paraId="5AD35970" w14:textId="77777777" w:rsidR="00BE4523" w:rsidRDefault="00BE4523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4523">
        <w:rPr>
          <w:rFonts w:ascii="Times New Roman" w:hAnsi="Times New Roman" w:cs="Times New Roman"/>
          <w:sz w:val="28"/>
          <w:szCs w:val="28"/>
        </w:rPr>
        <w:t xml:space="preserve">▪Crear un repositorio de almacenamiento en línea. </w:t>
      </w:r>
    </w:p>
    <w:p w14:paraId="19E48FBC" w14:textId="77777777" w:rsidR="00BE4523" w:rsidRDefault="00BE4523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4523">
        <w:rPr>
          <w:rFonts w:ascii="Times New Roman" w:hAnsi="Times New Roman" w:cs="Times New Roman"/>
          <w:sz w:val="28"/>
          <w:szCs w:val="28"/>
        </w:rPr>
        <w:t xml:space="preserve">▪Realizar búsquedas avanzadas de información especializada. </w:t>
      </w:r>
    </w:p>
    <w:p w14:paraId="50DF1CAA" w14:textId="1A5B8C30" w:rsidR="00BE4523" w:rsidRPr="00BE4523" w:rsidRDefault="00BE4523" w:rsidP="00BE45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523">
        <w:rPr>
          <w:rFonts w:ascii="Times New Roman" w:hAnsi="Times New Roman" w:cs="Times New Roman"/>
          <w:b/>
          <w:bCs/>
          <w:sz w:val="28"/>
          <w:szCs w:val="28"/>
        </w:rPr>
        <w:t>Introducción</w:t>
      </w:r>
    </w:p>
    <w:p w14:paraId="156E948D" w14:textId="706AEBA5" w:rsidR="00BE4523" w:rsidRDefault="00BE4523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4523">
        <w:rPr>
          <w:rFonts w:ascii="Times New Roman" w:hAnsi="Times New Roman" w:cs="Times New Roman"/>
          <w:sz w:val="28"/>
          <w:szCs w:val="28"/>
        </w:rPr>
        <w:t>El uso de dispositivos de cómputo y comunicación se vuelve fundamental para el desempeño de muchas actividades, las cuales pueden ser de la vida cotidiana, académica, profesional, empresarial e inclusive de entretenimiento.</w:t>
      </w:r>
    </w:p>
    <w:p w14:paraId="4A2BC0E0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979E0B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ABC38C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30410E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8F5012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16E9D5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CD7AC0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F025D0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BFEF45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4B85A4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8E8C84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6506C0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B5F5E0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2B2755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D824548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CC99F1" w14:textId="77777777" w:rsidR="006B73FC" w:rsidRDefault="006B73FC" w:rsidP="00BE452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732FFD" w14:textId="0CF85B6A" w:rsidR="00BE4523" w:rsidRPr="00BE4523" w:rsidRDefault="00BE4523" w:rsidP="00BE45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4523">
        <w:rPr>
          <w:rFonts w:ascii="Times New Roman" w:hAnsi="Times New Roman" w:cs="Times New Roman"/>
          <w:b/>
          <w:bCs/>
          <w:sz w:val="28"/>
          <w:szCs w:val="28"/>
        </w:rPr>
        <w:lastRenderedPageBreak/>
        <w:t>Desarrollo</w:t>
      </w:r>
    </w:p>
    <w:p w14:paraId="25DE71B0" w14:textId="77777777" w:rsidR="00BE4523" w:rsidRPr="00BE4523" w:rsidRDefault="00BE4523" w:rsidP="00BE4523">
      <w:pPr>
        <w:jc w:val="center"/>
        <w:rPr>
          <w:b/>
          <w:bCs/>
          <w:lang w:val="es-ES"/>
        </w:rPr>
      </w:pPr>
      <w:r w:rsidRPr="00BE4523">
        <w:rPr>
          <w:b/>
          <w:bCs/>
          <w:lang w:val="es-ES"/>
        </w:rPr>
        <w:t>Crear formulario Google</w:t>
      </w:r>
    </w:p>
    <w:p w14:paraId="61BC23B5" w14:textId="77777777" w:rsidR="00BE4523" w:rsidRDefault="00BE4523" w:rsidP="00BE4523">
      <w:pPr>
        <w:rPr>
          <w:lang w:val="es-ES"/>
        </w:rPr>
      </w:pPr>
      <w:r>
        <w:rPr>
          <w:lang w:val="es-ES"/>
        </w:rPr>
        <w:drawing>
          <wp:inline distT="0" distB="0" distL="0" distR="0" wp14:anchorId="080A1054" wp14:editId="7130A39D">
            <wp:extent cx="6908078" cy="3886200"/>
            <wp:effectExtent l="0" t="0" r="7620" b="0"/>
            <wp:docPr id="37875645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56453" name="Imagen 3787564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0027" cy="389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CE7E" w14:textId="77777777" w:rsidR="00BE4523" w:rsidRDefault="00BE4523" w:rsidP="00BE4523">
      <w:pPr>
        <w:rPr>
          <w:lang w:val="es-ES"/>
        </w:rPr>
      </w:pPr>
    </w:p>
    <w:p w14:paraId="2BA8754B" w14:textId="77777777" w:rsidR="00BE4523" w:rsidRDefault="00BE4523" w:rsidP="00BE4523">
      <w:pPr>
        <w:rPr>
          <w:lang w:val="es-ES"/>
        </w:rPr>
      </w:pPr>
    </w:p>
    <w:p w14:paraId="78A87697" w14:textId="77777777" w:rsidR="00BE4523" w:rsidRDefault="00BE4523" w:rsidP="00BE4523">
      <w:pPr>
        <w:rPr>
          <w:lang w:val="es-ES"/>
        </w:rPr>
      </w:pPr>
      <w:r>
        <w:rPr>
          <w:lang w:val="es-ES"/>
        </w:rPr>
        <w:drawing>
          <wp:inline distT="0" distB="0" distL="0" distR="0" wp14:anchorId="61C3D8E2" wp14:editId="7BED7C02">
            <wp:extent cx="6819900" cy="3836595"/>
            <wp:effectExtent l="0" t="0" r="0" b="0"/>
            <wp:docPr id="147530824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08248" name="Imagen 14753082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626" cy="384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6F78" w14:textId="77777777" w:rsidR="00BE4523" w:rsidRDefault="00BE4523" w:rsidP="00BE4523"/>
    <w:p w14:paraId="165E7ABB" w14:textId="77777777" w:rsidR="00BE4523" w:rsidRDefault="00BE4523" w:rsidP="00BE4523"/>
    <w:p w14:paraId="0A617961" w14:textId="77777777" w:rsidR="006B73FC" w:rsidRDefault="006B73FC" w:rsidP="00BE4523"/>
    <w:p w14:paraId="609B8E34" w14:textId="49FB7F4F" w:rsidR="00BE4523" w:rsidRDefault="00BE4523" w:rsidP="00BE4523"/>
    <w:p w14:paraId="4AAB48E4" w14:textId="77777777" w:rsidR="00BE4523" w:rsidRDefault="00BE4523" w:rsidP="00BE4523"/>
    <w:p w14:paraId="7BE0D6EB" w14:textId="142A6032" w:rsidR="006B73FC" w:rsidRPr="006B73FC" w:rsidRDefault="006B73FC" w:rsidP="006B73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73FC">
        <w:rPr>
          <w:rFonts w:ascii="Times New Roman" w:hAnsi="Times New Roman" w:cs="Times New Roman"/>
          <w:b/>
          <w:bCs/>
          <w:sz w:val="28"/>
          <w:szCs w:val="28"/>
        </w:rPr>
        <w:lastRenderedPageBreak/>
        <w:t>Búsqueda Avanzada Google</w:t>
      </w:r>
    </w:p>
    <w:p w14:paraId="0E9EE26E" w14:textId="77777777" w:rsidR="006B73FC" w:rsidRDefault="006B73FC" w:rsidP="00BE4523"/>
    <w:p w14:paraId="4322E609" w14:textId="77777777" w:rsidR="00BE4523" w:rsidRDefault="00BE4523" w:rsidP="00BE4523">
      <w:r>
        <w:drawing>
          <wp:inline distT="0" distB="0" distL="0" distR="0" wp14:anchorId="56BDA18E" wp14:editId="60579F3E">
            <wp:extent cx="6866614" cy="3862874"/>
            <wp:effectExtent l="0" t="0" r="0" b="4445"/>
            <wp:docPr id="82106503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65037" name="Imagen 8210650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137" cy="386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B668" w14:textId="77777777" w:rsidR="00BE4523" w:rsidRPr="007C23C2" w:rsidRDefault="00BE4523" w:rsidP="00BE4523"/>
    <w:p w14:paraId="5E5659B8" w14:textId="6B39641D" w:rsidR="00BE4523" w:rsidRPr="007C23C2" w:rsidRDefault="00BE4523" w:rsidP="00BE4523">
      <w:r>
        <w:drawing>
          <wp:inline distT="0" distB="0" distL="0" distR="0" wp14:anchorId="43C18F65" wp14:editId="260563B3">
            <wp:extent cx="6951306" cy="4779432"/>
            <wp:effectExtent l="0" t="0" r="2540" b="2540"/>
            <wp:docPr id="15281065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06519" name="Imagen 15281065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240" cy="478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DAC9" w14:textId="77777777" w:rsidR="00BE4523" w:rsidRDefault="00BE4523" w:rsidP="00BE4523">
      <w:r>
        <w:lastRenderedPageBreak/>
        <w:drawing>
          <wp:inline distT="0" distB="0" distL="0" distR="0" wp14:anchorId="673FDA91" wp14:editId="137CBD62">
            <wp:extent cx="6950710" cy="3910183"/>
            <wp:effectExtent l="0" t="0" r="2540" b="0"/>
            <wp:docPr id="131450456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04562" name="Imagen 13145045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1946" cy="391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1CEC" w14:textId="77777777" w:rsidR="00BE4523" w:rsidRDefault="00BE4523" w:rsidP="00BE4523"/>
    <w:p w14:paraId="37C71518" w14:textId="77777777" w:rsidR="00BE4523" w:rsidRDefault="00BE4523" w:rsidP="00BE4523"/>
    <w:p w14:paraId="6B811966" w14:textId="77777777" w:rsidR="00BE4523" w:rsidRDefault="00BE4523" w:rsidP="00BE4523"/>
    <w:p w14:paraId="05C2BEA0" w14:textId="77777777" w:rsidR="00BE4523" w:rsidRDefault="00BE4523" w:rsidP="00BE4523">
      <w:r>
        <w:drawing>
          <wp:inline distT="0" distB="0" distL="0" distR="0" wp14:anchorId="7634EB2C" wp14:editId="44B9E236">
            <wp:extent cx="6988629" cy="3931515"/>
            <wp:effectExtent l="0" t="0" r="3175" b="0"/>
            <wp:docPr id="137260425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4256" name="Imagen 13726042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933" cy="393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C536" w14:textId="77777777" w:rsidR="00BE4523" w:rsidRDefault="00BE4523" w:rsidP="00BE4523"/>
    <w:p w14:paraId="57927718" w14:textId="77777777" w:rsidR="00BE4523" w:rsidRDefault="00BE4523" w:rsidP="00BE4523">
      <w:r>
        <w:lastRenderedPageBreak/>
        <w:drawing>
          <wp:inline distT="0" distB="0" distL="0" distR="0" wp14:anchorId="0C1928DE" wp14:editId="2F94F727">
            <wp:extent cx="6966129" cy="3918857"/>
            <wp:effectExtent l="0" t="0" r="6350" b="5715"/>
            <wp:docPr id="148221968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19680" name="Imagen 14822196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32" cy="39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AD43" w14:textId="77777777" w:rsidR="00BE4523" w:rsidRDefault="00BE4523" w:rsidP="00BE4523"/>
    <w:p w14:paraId="0DD69924" w14:textId="77777777" w:rsidR="00BE4523" w:rsidRDefault="00BE4523" w:rsidP="00BE4523"/>
    <w:p w14:paraId="7CBDBD96" w14:textId="77777777" w:rsidR="00BE4523" w:rsidRDefault="00BE4523" w:rsidP="00BE4523"/>
    <w:p w14:paraId="161F1696" w14:textId="77777777" w:rsidR="00BE4523" w:rsidRDefault="00BE4523" w:rsidP="00BE4523"/>
    <w:p w14:paraId="41B22BF8" w14:textId="77777777" w:rsidR="00BE4523" w:rsidRDefault="00BE4523" w:rsidP="00BE4523"/>
    <w:p w14:paraId="6B4D9AC3" w14:textId="77777777" w:rsidR="00BE4523" w:rsidRDefault="00BE4523" w:rsidP="00BE4523"/>
    <w:p w14:paraId="1CF5CCED" w14:textId="77777777" w:rsidR="00BE4523" w:rsidRDefault="00BE4523" w:rsidP="00BE4523">
      <w:r>
        <w:drawing>
          <wp:inline distT="0" distB="0" distL="0" distR="0" wp14:anchorId="35AC9684" wp14:editId="2F3B4141">
            <wp:extent cx="6997959" cy="3936763"/>
            <wp:effectExtent l="0" t="0" r="0" b="6985"/>
            <wp:docPr id="109473085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30855" name="Imagen 109473085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9676" cy="39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87B" w14:textId="77777777" w:rsidR="00BE4523" w:rsidRDefault="00BE4523" w:rsidP="00BE4523"/>
    <w:p w14:paraId="29565ADD" w14:textId="77777777" w:rsidR="00E10B46" w:rsidRDefault="00E10B46" w:rsidP="006B73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3E1189" w14:textId="77777777" w:rsidR="00E10B46" w:rsidRDefault="00E10B46" w:rsidP="006B73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4F19CA" w14:textId="70E89F8E" w:rsidR="00BE4523" w:rsidRPr="006B73FC" w:rsidRDefault="006B73FC" w:rsidP="006B73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73FC">
        <w:rPr>
          <w:rFonts w:ascii="Times New Roman" w:hAnsi="Times New Roman" w:cs="Times New Roman"/>
          <w:b/>
          <w:bCs/>
          <w:sz w:val="28"/>
          <w:szCs w:val="28"/>
        </w:rPr>
        <w:lastRenderedPageBreak/>
        <w:t>Calculadora</w:t>
      </w:r>
    </w:p>
    <w:p w14:paraId="5D9D1E0B" w14:textId="77777777" w:rsidR="00BE4523" w:rsidRDefault="00BE4523" w:rsidP="00BE4523"/>
    <w:p w14:paraId="6F9666A8" w14:textId="77777777" w:rsidR="00BE4523" w:rsidRDefault="00BE4523" w:rsidP="00BE4523">
      <w:r>
        <w:drawing>
          <wp:inline distT="0" distB="0" distL="0" distR="0" wp14:anchorId="46CCA4B0" wp14:editId="2D0677CF">
            <wp:extent cx="6979298" cy="3926265"/>
            <wp:effectExtent l="0" t="0" r="0" b="0"/>
            <wp:docPr id="48471603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16035" name="Imagen 48471603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305" cy="39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32FD" w14:textId="77777777" w:rsidR="00BE4523" w:rsidRDefault="00BE4523" w:rsidP="00BE4523"/>
    <w:p w14:paraId="61CA0CC5" w14:textId="77777777" w:rsidR="00BE4523" w:rsidRDefault="00BE4523" w:rsidP="00BE4523">
      <w:r w:rsidRPr="005878AA">
        <w:drawing>
          <wp:inline distT="0" distB="0" distL="0" distR="0" wp14:anchorId="4FF21BDF" wp14:editId="50106849">
            <wp:extent cx="6932645" cy="3893499"/>
            <wp:effectExtent l="0" t="0" r="1905" b="0"/>
            <wp:docPr id="194778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8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1444" cy="38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BAF5" w14:textId="77777777" w:rsidR="00BE4523" w:rsidRDefault="00BE4523" w:rsidP="00BE4523"/>
    <w:p w14:paraId="21C962ED" w14:textId="77777777" w:rsidR="00E10B46" w:rsidRDefault="00E10B46" w:rsidP="006B73FC">
      <w:pPr>
        <w:jc w:val="center"/>
        <w:rPr>
          <w:b/>
          <w:bCs/>
          <w:sz w:val="28"/>
          <w:szCs w:val="28"/>
        </w:rPr>
      </w:pPr>
    </w:p>
    <w:p w14:paraId="7D835CB0" w14:textId="77777777" w:rsidR="00E10B46" w:rsidRDefault="00E10B46" w:rsidP="006B73FC">
      <w:pPr>
        <w:jc w:val="center"/>
        <w:rPr>
          <w:b/>
          <w:bCs/>
          <w:sz w:val="28"/>
          <w:szCs w:val="28"/>
        </w:rPr>
      </w:pPr>
    </w:p>
    <w:p w14:paraId="36FC4182" w14:textId="77777777" w:rsidR="00E10B46" w:rsidRDefault="00E10B46" w:rsidP="006B73FC">
      <w:pPr>
        <w:jc w:val="center"/>
        <w:rPr>
          <w:b/>
          <w:bCs/>
          <w:sz w:val="28"/>
          <w:szCs w:val="28"/>
        </w:rPr>
      </w:pPr>
    </w:p>
    <w:p w14:paraId="797ECBF7" w14:textId="77777777" w:rsidR="00E10B46" w:rsidRDefault="00E10B46" w:rsidP="006B73FC">
      <w:pPr>
        <w:jc w:val="center"/>
        <w:rPr>
          <w:b/>
          <w:bCs/>
          <w:sz w:val="28"/>
          <w:szCs w:val="28"/>
        </w:rPr>
      </w:pPr>
    </w:p>
    <w:p w14:paraId="2A09173B" w14:textId="3387BD88" w:rsidR="00BE4523" w:rsidRPr="006B73FC" w:rsidRDefault="00BE4523" w:rsidP="006B73FC">
      <w:pPr>
        <w:jc w:val="center"/>
        <w:rPr>
          <w:b/>
          <w:bCs/>
          <w:sz w:val="28"/>
          <w:szCs w:val="28"/>
        </w:rPr>
      </w:pPr>
      <w:r w:rsidRPr="006B73FC">
        <w:rPr>
          <w:b/>
          <w:bCs/>
          <w:sz w:val="28"/>
          <w:szCs w:val="28"/>
        </w:rPr>
        <w:lastRenderedPageBreak/>
        <w:t>Conversor Unidades</w:t>
      </w:r>
    </w:p>
    <w:p w14:paraId="39CCFE30" w14:textId="77777777" w:rsidR="00BE4523" w:rsidRDefault="00BE4523" w:rsidP="00BE4523">
      <w:r>
        <w:drawing>
          <wp:inline distT="0" distB="0" distL="0" distR="0" wp14:anchorId="04E8D808" wp14:editId="0EA28CC3">
            <wp:extent cx="6966129" cy="3918857"/>
            <wp:effectExtent l="0" t="0" r="6350" b="5715"/>
            <wp:docPr id="87302605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26057" name="Imagen 8730260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780" cy="392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061C" w14:textId="266A6B07" w:rsidR="00BE4523" w:rsidRDefault="00BE4523" w:rsidP="00BE4523"/>
    <w:p w14:paraId="4C6F54E9" w14:textId="77777777" w:rsidR="00BE4523" w:rsidRPr="006B73FC" w:rsidRDefault="00BE4523" w:rsidP="006B73FC">
      <w:pPr>
        <w:jc w:val="center"/>
        <w:rPr>
          <w:b/>
          <w:bCs/>
          <w:sz w:val="28"/>
          <w:szCs w:val="28"/>
        </w:rPr>
      </w:pPr>
      <w:r w:rsidRPr="006B73FC">
        <w:rPr>
          <w:b/>
          <w:bCs/>
          <w:sz w:val="28"/>
          <w:szCs w:val="28"/>
        </w:rPr>
        <w:t>Graficador</w:t>
      </w:r>
    </w:p>
    <w:p w14:paraId="6619487B" w14:textId="77777777" w:rsidR="00BE4523" w:rsidRDefault="00BE4523" w:rsidP="00BE4523">
      <w:r>
        <w:drawing>
          <wp:inline distT="0" distB="0" distL="0" distR="0" wp14:anchorId="67202398" wp14:editId="61B2F2EA">
            <wp:extent cx="6941976" cy="3905270"/>
            <wp:effectExtent l="0" t="0" r="0" b="0"/>
            <wp:docPr id="73968117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81170" name="Imagen 7396811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191" cy="391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8EB7" w14:textId="77777777" w:rsidR="00BE4523" w:rsidRDefault="00BE4523" w:rsidP="00BE4523"/>
    <w:p w14:paraId="413E024D" w14:textId="77777777" w:rsidR="00E10B46" w:rsidRDefault="00E10B46" w:rsidP="006B73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7EBF41" w14:textId="77777777" w:rsidR="00E10B46" w:rsidRDefault="00E10B46" w:rsidP="006B73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98529E" w14:textId="77777777" w:rsidR="00E10B46" w:rsidRDefault="00E10B46" w:rsidP="006B73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4A06C9" w14:textId="77777777" w:rsidR="00E10B46" w:rsidRDefault="00E10B46" w:rsidP="006B73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355FCF" w14:textId="54F2F135" w:rsidR="006B73FC" w:rsidRPr="006B73FC" w:rsidRDefault="00BE4523" w:rsidP="00E10B4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73FC">
        <w:rPr>
          <w:rFonts w:ascii="Times New Roman" w:hAnsi="Times New Roman" w:cs="Times New Roman"/>
          <w:b/>
          <w:bCs/>
          <w:sz w:val="28"/>
          <w:szCs w:val="28"/>
        </w:rPr>
        <w:lastRenderedPageBreak/>
        <w:t>GoogleAcademico</w:t>
      </w:r>
    </w:p>
    <w:p w14:paraId="23808619" w14:textId="77777777" w:rsidR="00BE4523" w:rsidRDefault="00BE4523" w:rsidP="00BE4523">
      <w:r>
        <w:drawing>
          <wp:inline distT="0" distB="0" distL="0" distR="0" wp14:anchorId="12EFE6FB" wp14:editId="7C15ABC6">
            <wp:extent cx="7148576" cy="4021494"/>
            <wp:effectExtent l="0" t="0" r="0" b="0"/>
            <wp:docPr id="19001541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5412" name="Imagen 1900154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4952" cy="403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3FCE" w14:textId="77777777" w:rsidR="00BE4523" w:rsidRDefault="00BE4523" w:rsidP="00BE4523"/>
    <w:p w14:paraId="0175155E" w14:textId="77777777" w:rsidR="00BE4523" w:rsidRDefault="00BE4523" w:rsidP="00BE4523"/>
    <w:p w14:paraId="4D320D91" w14:textId="77777777" w:rsidR="006B73FC" w:rsidRDefault="006B73FC" w:rsidP="00BE4523"/>
    <w:p w14:paraId="03C176FE" w14:textId="77777777" w:rsidR="00BE4523" w:rsidRDefault="00BE4523" w:rsidP="00BE4523"/>
    <w:p w14:paraId="5E36D3F9" w14:textId="69A251E4" w:rsidR="006B73FC" w:rsidRPr="00E10B46" w:rsidRDefault="00BE4523" w:rsidP="00E10B4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73FC">
        <w:rPr>
          <w:rFonts w:ascii="Times New Roman" w:hAnsi="Times New Roman" w:cs="Times New Roman"/>
          <w:b/>
          <w:bCs/>
          <w:sz w:val="28"/>
          <w:szCs w:val="28"/>
        </w:rPr>
        <w:t>Google</w:t>
      </w:r>
      <w:r w:rsidR="00E10B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B73FC">
        <w:rPr>
          <w:rFonts w:ascii="Times New Roman" w:hAnsi="Times New Roman" w:cs="Times New Roman"/>
          <w:b/>
          <w:bCs/>
          <w:sz w:val="28"/>
          <w:szCs w:val="28"/>
        </w:rPr>
        <w:t>Imagen</w:t>
      </w:r>
    </w:p>
    <w:p w14:paraId="552BAFF4" w14:textId="77777777" w:rsidR="00BE4523" w:rsidRPr="007C23C2" w:rsidRDefault="00BE4523" w:rsidP="00BE4523">
      <w:r>
        <w:drawing>
          <wp:inline distT="0" distB="0" distL="0" distR="0" wp14:anchorId="0D14616D" wp14:editId="61EA555B">
            <wp:extent cx="5400040" cy="3037840"/>
            <wp:effectExtent l="0" t="0" r="0" b="0"/>
            <wp:docPr id="52011231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12319" name="Imagen 5201123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C88C" w14:textId="77777777" w:rsidR="00BE4523" w:rsidRDefault="00BE4523" w:rsidP="00BE45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1F301C" w14:textId="77777777" w:rsidR="00E10B46" w:rsidRDefault="00E10B46" w:rsidP="00BE4523">
      <w:pPr>
        <w:spacing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49672523" w14:textId="77777777" w:rsidR="00E10B46" w:rsidRDefault="00E10B46" w:rsidP="00BE4523">
      <w:pPr>
        <w:spacing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34A78E7" w14:textId="5A855DAA" w:rsidR="006B73FC" w:rsidRDefault="006B73FC" w:rsidP="00BE4523">
      <w:pPr>
        <w:spacing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6B73FC">
        <w:rPr>
          <w:rFonts w:ascii="Times New Roman" w:hAnsi="Times New Roman" w:cs="Times New Roman"/>
          <w:b/>
          <w:bCs/>
          <w:sz w:val="48"/>
          <w:szCs w:val="48"/>
        </w:rPr>
        <w:lastRenderedPageBreak/>
        <w:t>Actvidad En Casa</w:t>
      </w:r>
    </w:p>
    <w:p w14:paraId="5B5CD715" w14:textId="77777777" w:rsidR="006B73FC" w:rsidRPr="006B73FC" w:rsidRDefault="006B73FC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t>1.- Subir imagen de tu mascota al buscador Google e indicar porque te regresa los resultados mostrados.</w:t>
      </w:r>
    </w:p>
    <w:p w14:paraId="1C8599F9" w14:textId="6EFE0652" w:rsidR="006B73FC" w:rsidRDefault="006B73FC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  <w:r w:rsidRPr="006B73FC">
        <w:rPr>
          <w:rFonts w:ascii="Segoe UI" w:hAnsi="Segoe UI" w:cs="Segoe UI"/>
          <w:color w:val="212529"/>
          <w:sz w:val="23"/>
          <w:szCs w:val="23"/>
        </w:rPr>
        <w:drawing>
          <wp:inline distT="0" distB="0" distL="0" distR="0" wp14:anchorId="22455E85" wp14:editId="12C0BDD0">
            <wp:extent cx="6623685" cy="3597910"/>
            <wp:effectExtent l="0" t="0" r="5715" b="2540"/>
            <wp:docPr id="184696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63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EABF" w14:textId="6C1C574C" w:rsidR="006B73FC" w:rsidRPr="00E10B46" w:rsidRDefault="006B73FC" w:rsidP="006B73F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s-MX" w:bidi="ar-SA"/>
        </w:rPr>
      </w:pPr>
      <w:r w:rsidRPr="00E10B46">
        <w:rPr>
          <w:rFonts w:ascii="Times New Roman" w:hAnsi="Times New Roman" w:cs="Times New Roman"/>
          <w:sz w:val="28"/>
          <w:szCs w:val="28"/>
        </w:rPr>
        <w:t xml:space="preserve">Porque mi perro es un </w:t>
      </w:r>
      <w:r w:rsidRPr="00E10B46">
        <w:rPr>
          <w:rFonts w:ascii="Times New Roman" w:hAnsi="Times New Roman" w:cs="Times New Roman"/>
          <w:sz w:val="28"/>
          <w:szCs w:val="28"/>
          <w:lang w:eastAsia="es-MX" w:bidi="ar-SA"/>
        </w:rPr>
        <w:t>Schnauzer miniatura</w:t>
      </w:r>
      <w:r w:rsidRPr="00E10B46">
        <w:rPr>
          <w:rFonts w:ascii="Times New Roman" w:hAnsi="Times New Roman" w:cs="Times New Roman"/>
          <w:sz w:val="28"/>
          <w:szCs w:val="28"/>
          <w:lang w:eastAsia="es-MX" w:bidi="ar-SA"/>
        </w:rPr>
        <w:t>, el buscador detecta rasgos carácterísticos de la raza y los asocia con los que tiene en su base de datos</w:t>
      </w:r>
    </w:p>
    <w:p w14:paraId="1B6AD66F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06691D8B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35441EAD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34DBB4CC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69942D99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26CBC32A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26544C59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5C452536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212529"/>
          <w:sz w:val="23"/>
          <w:szCs w:val="23"/>
        </w:rPr>
      </w:pPr>
    </w:p>
    <w:p w14:paraId="284026FC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</w:p>
    <w:p w14:paraId="616E0457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</w:p>
    <w:p w14:paraId="13B43452" w14:textId="6CB11B37" w:rsidR="006B73FC" w:rsidRDefault="006B73FC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lastRenderedPageBreak/>
        <w:t>2.- Realiza un cuadro comparativo de 3 diferentes espacios de almacenamiento en la nube con ventajas y desventajas e indicar cual eliges y porqué.</w:t>
      </w:r>
      <w:r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t>}</w:t>
      </w:r>
    </w:p>
    <w:p w14:paraId="379474D2" w14:textId="40CF441A" w:rsidR="006B73FC" w:rsidRDefault="006B73FC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drawing>
          <wp:inline distT="0" distB="0" distL="0" distR="0" wp14:anchorId="14C503B0" wp14:editId="1C1A878F">
            <wp:extent cx="6977370" cy="8145624"/>
            <wp:effectExtent l="0" t="0" r="0" b="8255"/>
            <wp:docPr id="1773162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621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86794" cy="81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33AF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</w:p>
    <w:p w14:paraId="36E98FA0" w14:textId="77777777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</w:p>
    <w:p w14:paraId="2B5A4918" w14:textId="4981F066" w:rsidR="00E10B46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lastRenderedPageBreak/>
        <w:drawing>
          <wp:anchor distT="0" distB="0" distL="114300" distR="114300" simplePos="0" relativeHeight="251659264" behindDoc="0" locked="0" layoutInCell="1" allowOverlap="1" wp14:anchorId="4DF8B8C9" wp14:editId="18F042DD">
            <wp:simplePos x="0" y="0"/>
            <wp:positionH relativeFrom="margin">
              <wp:align>left</wp:align>
            </wp:positionH>
            <wp:positionV relativeFrom="paragraph">
              <wp:posOffset>20722</wp:posOffset>
            </wp:positionV>
            <wp:extent cx="6983095" cy="1986915"/>
            <wp:effectExtent l="0" t="0" r="8255" b="0"/>
            <wp:wrapSquare wrapText="bothSides"/>
            <wp:docPr id="94824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489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09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72F12" w14:textId="576C8787" w:rsidR="00E10B46" w:rsidRPr="00E10B46" w:rsidRDefault="00E10B46" w:rsidP="006B73FC">
      <w:pPr>
        <w:pStyle w:val="NormalWeb"/>
        <w:shd w:val="clear" w:color="auto" w:fill="FFFFFF"/>
        <w:spacing w:before="0" w:beforeAutospacing="0"/>
        <w:rPr>
          <w:color w:val="212529"/>
          <w:sz w:val="28"/>
          <w:szCs w:val="28"/>
        </w:rPr>
      </w:pPr>
      <w:r w:rsidRPr="00E10B46">
        <w:rPr>
          <w:color w:val="212529"/>
          <w:sz w:val="28"/>
          <w:szCs w:val="28"/>
        </w:rPr>
        <w:t xml:space="preserve">Elijo Google Drive, por la facilidad de uso. Debido a que tengo un dispositivo </w:t>
      </w:r>
      <w:proofErr w:type="spellStart"/>
      <w:r w:rsidRPr="00E10B46">
        <w:rPr>
          <w:color w:val="212529"/>
          <w:sz w:val="28"/>
          <w:szCs w:val="28"/>
        </w:rPr>
        <w:t>Andriod</w:t>
      </w:r>
      <w:proofErr w:type="spellEnd"/>
      <w:r w:rsidRPr="00E10B46">
        <w:rPr>
          <w:color w:val="212529"/>
          <w:sz w:val="28"/>
          <w:szCs w:val="28"/>
        </w:rPr>
        <w:t xml:space="preserve"> y es más fácil manejarlo</w:t>
      </w:r>
    </w:p>
    <w:p w14:paraId="0347F2A7" w14:textId="77777777" w:rsidR="006B73FC" w:rsidRDefault="006B73FC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t>3.- Generar en Google la gráfica de una figura en 3D.</w:t>
      </w:r>
    </w:p>
    <w:p w14:paraId="5C555EA4" w14:textId="3BE3D30C" w:rsidR="00E10B46" w:rsidRPr="006B73FC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  <w:r w:rsidRPr="00E10B46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drawing>
          <wp:inline distT="0" distB="0" distL="0" distR="0" wp14:anchorId="2E243F57" wp14:editId="5F6AF4B6">
            <wp:extent cx="6951306" cy="6167040"/>
            <wp:effectExtent l="0" t="0" r="2540" b="5715"/>
            <wp:docPr id="1717635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353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02169" cy="621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A15E" w14:textId="77777777" w:rsidR="006B73FC" w:rsidRDefault="006B73FC" w:rsidP="006B73FC">
      <w:pPr>
        <w:pStyle w:val="NormalWeb"/>
        <w:shd w:val="clear" w:color="auto" w:fill="FFFFFF"/>
        <w:spacing w:before="0" w:beforeAutospacing="0"/>
        <w:rPr>
          <w:rStyle w:val="Textoennegrita"/>
          <w:rFonts w:ascii="Segoe UI" w:hAnsi="Segoe UI" w:cs="Segoe UI"/>
          <w:b w:val="0"/>
          <w:bCs w:val="0"/>
          <w:i/>
          <w:iCs/>
          <w:color w:val="212529"/>
          <w:sz w:val="23"/>
          <w:szCs w:val="23"/>
        </w:rPr>
      </w:pPr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lastRenderedPageBreak/>
        <w:t xml:space="preserve">4.- Utilizando </w:t>
      </w:r>
      <w:proofErr w:type="gramStart"/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t>OneNote(</w:t>
      </w:r>
      <w:proofErr w:type="gramEnd"/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t xml:space="preserve">Outlook) generaras una nota que te permita hacer uso de imágenes, escribir y dibujar en un block de notas en línea, realiza lo siguiente: Busca un lugar que te guste o quieras visitar en Google </w:t>
      </w:r>
      <w:proofErr w:type="spellStart"/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t>Maps</w:t>
      </w:r>
      <w:proofErr w:type="spellEnd"/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t>, copia y pega la imagen en OneNote, dibuja encima de la imagen un círculo con una flecha y escribe "</w:t>
      </w:r>
      <w:r w:rsidRPr="006B73FC">
        <w:rPr>
          <w:rStyle w:val="Textoennegrita"/>
          <w:rFonts w:ascii="Segoe UI" w:hAnsi="Segoe UI" w:cs="Segoe UI"/>
          <w:b w:val="0"/>
          <w:bCs w:val="0"/>
          <w:i/>
          <w:iCs/>
          <w:color w:val="212529"/>
          <w:sz w:val="23"/>
          <w:szCs w:val="23"/>
        </w:rPr>
        <w:t>Aquí".</w:t>
      </w:r>
    </w:p>
    <w:p w14:paraId="0197AA8D" w14:textId="3276A77C" w:rsidR="00E10B46" w:rsidRPr="006B73FC" w:rsidRDefault="00E10B46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  <w:r>
        <w:rPr>
          <w:noProof/>
        </w:rPr>
        <w:drawing>
          <wp:inline distT="0" distB="0" distL="0" distR="0" wp14:anchorId="0D0405BC" wp14:editId="772C56CD">
            <wp:extent cx="6839339" cy="3823415"/>
            <wp:effectExtent l="0" t="0" r="0" b="5715"/>
            <wp:docPr id="582822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220" name="Imagen 582822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90" b="19530"/>
                    <a:stretch/>
                  </pic:blipFill>
                  <pic:spPr bwMode="auto">
                    <a:xfrm>
                      <a:off x="0" y="0"/>
                      <a:ext cx="6845498" cy="382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425BC" w14:textId="5B15DEEF" w:rsidR="00E10B46" w:rsidRPr="006B73FC" w:rsidRDefault="006B73FC" w:rsidP="006B73F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</w:pPr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t xml:space="preserve">5. Genera tu cuenta en GIT y sube tu práctica en Word, al final de la práctica se debe agregar esta liga de </w:t>
      </w:r>
      <w:r w:rsidR="00E10B46"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t>GitHub (</w:t>
      </w:r>
      <w:r w:rsidRPr="006B73FC">
        <w:rPr>
          <w:rFonts w:ascii="Segoe UI" w:hAnsi="Segoe UI" w:cs="Segoe UI"/>
          <w:b/>
          <w:bCs/>
          <w:i/>
          <w:iCs/>
          <w:color w:val="212529"/>
          <w:sz w:val="23"/>
          <w:szCs w:val="23"/>
        </w:rPr>
        <w:t>prueba que tu liga funcione).</w:t>
      </w:r>
    </w:p>
    <w:p w14:paraId="0FE8FC5D" w14:textId="152660E9" w:rsidR="006B73FC" w:rsidRPr="006B73FC" w:rsidRDefault="00E10B46" w:rsidP="006B73FC">
      <w:pPr>
        <w:spacing w:line="360" w:lineRule="auto"/>
        <w:rPr>
          <w:rFonts w:ascii="Times New Roman" w:hAnsi="Times New Roman" w:cs="Times New Roman"/>
          <w:b/>
          <w:bCs/>
        </w:rPr>
      </w:pPr>
      <w:r w:rsidRPr="00E10B46">
        <w:rPr>
          <w:rFonts w:ascii="Times New Roman" w:hAnsi="Times New Roman" w:cs="Times New Roman"/>
          <w:b/>
          <w:bCs/>
        </w:rPr>
        <w:t>https://github.com/Manux121/practica1_fdp</w:t>
      </w:r>
    </w:p>
    <w:sectPr w:rsidR="006B73FC" w:rsidRPr="006B73FC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9203C1" w14:textId="77777777" w:rsidR="00620B2B" w:rsidRDefault="00620B2B">
      <w:r>
        <w:separator/>
      </w:r>
    </w:p>
  </w:endnote>
  <w:endnote w:type="continuationSeparator" w:id="0">
    <w:p w14:paraId="1E2D6B3A" w14:textId="77777777" w:rsidR="00620B2B" w:rsidRDefault="00620B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B23B54" w14:textId="77777777" w:rsidR="00620B2B" w:rsidRDefault="00620B2B">
      <w:r>
        <w:rPr>
          <w:color w:val="000000"/>
        </w:rPr>
        <w:separator/>
      </w:r>
    </w:p>
  </w:footnote>
  <w:footnote w:type="continuationSeparator" w:id="0">
    <w:p w14:paraId="471BFE66" w14:textId="77777777" w:rsidR="00620B2B" w:rsidRDefault="00620B2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C746F1"/>
    <w:rsid w:val="00620B2B"/>
    <w:rsid w:val="006B73FC"/>
    <w:rsid w:val="00BE4523"/>
    <w:rsid w:val="00C746F1"/>
    <w:rsid w:val="00E10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5E093"/>
  <w15:docId w15:val="{EE879B01-7EA0-4583-9371-34F1ECD74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noProof/>
      <w:lang w:val="es-MX"/>
    </w:r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6B73FC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noProof w:val="0"/>
      <w:kern w:val="0"/>
      <w:lang w:eastAsia="es-MX" w:bidi="ar-SA"/>
    </w:rPr>
  </w:style>
  <w:style w:type="character" w:styleId="Textoennegrita">
    <w:name w:val="Strong"/>
    <w:basedOn w:val="Fuentedeprrafopredeter"/>
    <w:uiPriority w:val="22"/>
    <w:qFormat/>
    <w:rsid w:val="006B73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83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89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6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395</Words>
  <Characters>2174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Manuel Alejandro Flores Sierra</dc:creator>
  <cp:lastModifiedBy>Manu</cp:lastModifiedBy>
  <cp:revision>2</cp:revision>
  <dcterms:created xsi:type="dcterms:W3CDTF">2023-08-29T03:11:00Z</dcterms:created>
  <dcterms:modified xsi:type="dcterms:W3CDTF">2023-08-29T03:11:00Z</dcterms:modified>
</cp:coreProperties>
</file>